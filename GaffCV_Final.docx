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7D07B6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D9F6128768849EDB71DF223F26750EE"/>
              </w:placeholder>
              <w:temporary/>
              <w:showingPlcHdr/>
              <w15:appearance w15:val="hidden"/>
            </w:sdtPr>
            <w:sdtContent>
              <w:p w14:paraId="5C8CE2AA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1FB45C5" w14:textId="77777777" w:rsidR="00D13B2B" w:rsidRDefault="00D13B2B" w:rsidP="004026DF"/>
          <w:p w14:paraId="44A378DE" w14:textId="214F1FEE" w:rsidR="00036450" w:rsidRDefault="0097269A" w:rsidP="004026DF">
            <w:r w:rsidRPr="0097269A">
              <w:drawing>
                <wp:inline distT="0" distB="0" distL="0" distR="0" wp14:anchorId="7388A847" wp14:editId="115CC2E8">
                  <wp:extent cx="1640772" cy="1775637"/>
                  <wp:effectExtent l="0" t="0" r="0" b="0"/>
                  <wp:docPr id="799888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887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91" cy="177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0AE18" w14:textId="77777777" w:rsidR="00036450" w:rsidRDefault="00036450" w:rsidP="00036450"/>
          <w:sdt>
            <w:sdtPr>
              <w:id w:val="-1954003311"/>
              <w:placeholder>
                <w:docPart w:val="600838B94D9D476FBDC5E938FA0B24A6"/>
              </w:placeholder>
              <w:temporary/>
              <w:showingPlcHdr/>
              <w15:appearance w15:val="hidden"/>
            </w:sdtPr>
            <w:sdtContent>
              <w:p w14:paraId="6E03B99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44BCDABB6D747CFAB5F235593D8E4AA"/>
              </w:placeholder>
              <w:temporary/>
              <w:showingPlcHdr/>
              <w15:appearance w15:val="hidden"/>
            </w:sdtPr>
            <w:sdtContent>
              <w:p w14:paraId="1FF2CA4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738DC1A" w14:textId="2B8927FE" w:rsidR="00107D19" w:rsidRDefault="00107D19" w:rsidP="004D3011">
            <w:r>
              <w:t>India 0091 62960 10715</w:t>
            </w:r>
          </w:p>
          <w:p w14:paraId="667A3C4A" w14:textId="77777777" w:rsidR="004D3011" w:rsidRPr="004D3011" w:rsidRDefault="004D3011" w:rsidP="004D3011"/>
          <w:sdt>
            <w:sdtPr>
              <w:id w:val="67859272"/>
              <w:placeholder>
                <w:docPart w:val="176320CB4A844D578B1788CDAF2E6686"/>
              </w:placeholder>
              <w:temporary/>
              <w:showingPlcHdr/>
              <w15:appearance w15:val="hidden"/>
            </w:sdtPr>
            <w:sdtContent>
              <w:p w14:paraId="7A67D718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CB3A95A" w14:textId="03127064" w:rsidR="004D3011" w:rsidRDefault="004D3011" w:rsidP="004D3011"/>
          <w:p w14:paraId="1374E8CB" w14:textId="77777777" w:rsidR="004D3011" w:rsidRDefault="004D3011" w:rsidP="004D3011"/>
          <w:sdt>
            <w:sdtPr>
              <w:id w:val="-240260293"/>
              <w:placeholder>
                <w:docPart w:val="8FF62E4FDFB0445B8AD9C9E438A2A287"/>
              </w:placeholder>
              <w:temporary/>
              <w:showingPlcHdr/>
              <w15:appearance w15:val="hidden"/>
            </w:sdtPr>
            <w:sdtContent>
              <w:p w14:paraId="07137A6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14BA646" w14:textId="14717E7B" w:rsidR="00036450" w:rsidRDefault="00107D19" w:rsidP="004D3011">
            <w:hyperlink r:id="rId8" w:history="1">
              <w:r w:rsidRPr="00CA4175">
                <w:rPr>
                  <w:rStyle w:val="Hyperlink"/>
                </w:rPr>
                <w:t>gitaffarkhan@gmail.com</w:t>
              </w:r>
            </w:hyperlink>
          </w:p>
          <w:sdt>
            <w:sdtPr>
              <w:id w:val="-1444214663"/>
              <w:placeholder>
                <w:docPart w:val="32DE6D6BFE3B4F4DAF1240C51B09FE9B"/>
              </w:placeholder>
              <w:temporary/>
              <w:showingPlcHdr/>
              <w15:appearance w15:val="hidden"/>
            </w:sdtPr>
            <w:sdtContent>
              <w:p w14:paraId="1E3691A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E7DFB9F" w14:textId="40B7504F" w:rsidR="004D3011" w:rsidRDefault="004A587C" w:rsidP="004D3011">
            <w:r>
              <w:t>Cooking</w:t>
            </w:r>
          </w:p>
          <w:p w14:paraId="322AE1B2" w14:textId="0B2A2548" w:rsidR="004D3011" w:rsidRDefault="004A587C" w:rsidP="004D3011">
            <w:r>
              <w:t>Gym</w:t>
            </w:r>
          </w:p>
          <w:p w14:paraId="322148D3" w14:textId="102B7C6E" w:rsidR="004D3011" w:rsidRDefault="004A587C" w:rsidP="004D3011">
            <w:r>
              <w:t>Running</w:t>
            </w:r>
          </w:p>
          <w:p w14:paraId="41F3945A" w14:textId="264BD595" w:rsidR="004D3011" w:rsidRPr="004D3011" w:rsidRDefault="004D3011" w:rsidP="004D3011"/>
        </w:tc>
        <w:tc>
          <w:tcPr>
            <w:tcW w:w="720" w:type="dxa"/>
          </w:tcPr>
          <w:p w14:paraId="388F286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70D9384" w14:textId="52B858D7" w:rsidR="001B2ABD" w:rsidRPr="00BF66A4" w:rsidRDefault="004026DF" w:rsidP="00036450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36"/>
                <w:szCs w:val="44"/>
              </w:rPr>
            </w:pPr>
            <w:r w:rsidRPr="00BF66A4">
              <w:rPr>
                <w:rFonts w:asciiTheme="minorHAnsi" w:eastAsiaTheme="minorEastAsia" w:hAnsiTheme="minorHAnsi" w:cstheme="minorBidi"/>
                <w:bCs w:val="0"/>
                <w:caps w:val="0"/>
                <w:sz w:val="36"/>
                <w:szCs w:val="44"/>
              </w:rPr>
              <w:t>Gaffaruddin</w:t>
            </w:r>
            <w:r w:rsidR="00107D19">
              <w:rPr>
                <w:rFonts w:asciiTheme="minorHAnsi" w:eastAsiaTheme="minorEastAsia" w:hAnsiTheme="minorHAnsi" w:cstheme="minorBidi"/>
                <w:bCs w:val="0"/>
                <w:caps w:val="0"/>
                <w:sz w:val="36"/>
                <w:szCs w:val="44"/>
              </w:rPr>
              <w:t xml:space="preserve"> Khan</w:t>
            </w:r>
          </w:p>
          <w:p w14:paraId="60EC0D0D" w14:textId="77777777" w:rsidR="003E51E5" w:rsidRPr="0057446E" w:rsidRDefault="003E51E5" w:rsidP="003E51E5">
            <w:pPr>
              <w:rPr>
                <w:b/>
              </w:rPr>
            </w:pPr>
          </w:p>
          <w:p w14:paraId="327AD99D" w14:textId="31B6917B" w:rsidR="003E51E5" w:rsidRPr="0057446E" w:rsidRDefault="003E51E5" w:rsidP="003E51E5">
            <w:pPr>
              <w:rPr>
                <w:b/>
              </w:rPr>
            </w:pPr>
            <w:r w:rsidRPr="0057446E">
              <w:rPr>
                <w:b/>
              </w:rPr>
              <w:t>SUMMARY</w:t>
            </w:r>
          </w:p>
          <w:p w14:paraId="11843E88" w14:textId="77777777" w:rsidR="003E51E5" w:rsidRPr="002F546A" w:rsidRDefault="003E51E5" w:rsidP="003E51E5">
            <w:pPr>
              <w:rPr>
                <w:bCs/>
              </w:rPr>
            </w:pPr>
            <w:r w:rsidRPr="002F546A">
              <w:rPr>
                <w:bCs/>
              </w:rPr>
              <w:t>Experienced Chef with over 10 years of experience in high-volume culinary establishments. Skilled in menu planning, food preparation and kitchen staff management. Looking for a Chef/Kitchen helper role</w:t>
            </w:r>
          </w:p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id w:val="1001553383"/>
              <w:placeholder>
                <w:docPart w:val="E2BEE9558BE44AD9B24F5DB55E6BE261"/>
              </w:placeholder>
              <w:temporary/>
              <w:showingPlcHdr/>
              <w15:appearance w15:val="hidden"/>
            </w:sdtPr>
            <w:sdtContent>
              <w:p w14:paraId="15C6394E" w14:textId="77777777" w:rsidR="00036450" w:rsidRPr="0057446E" w:rsidRDefault="00036450" w:rsidP="00036450">
                <w:pPr>
                  <w:pStyle w:val="Heading2"/>
                  <w:rPr>
                    <w:rFonts w:asciiTheme="minorHAnsi" w:eastAsiaTheme="minorEastAsia" w:hAnsiTheme="minorHAnsi" w:cstheme="minorBidi"/>
                    <w:bCs w:val="0"/>
                    <w:caps w:val="0"/>
                    <w:sz w:val="18"/>
                    <w:szCs w:val="22"/>
                  </w:rPr>
                </w:pPr>
                <w:r w:rsidRPr="0057446E">
                  <w:rPr>
                    <w:rFonts w:asciiTheme="minorHAnsi" w:eastAsiaTheme="minorEastAsia" w:hAnsiTheme="minorHAnsi" w:cstheme="minorBidi"/>
                    <w:bCs w:val="0"/>
                    <w:caps w:val="0"/>
                    <w:sz w:val="18"/>
                    <w:szCs w:val="22"/>
                  </w:rPr>
                  <w:t>WORK EXPERIENCE</w:t>
                </w:r>
              </w:p>
            </w:sdtContent>
          </w:sdt>
          <w:p w14:paraId="088BB0A5" w14:textId="2E1BB10D" w:rsidR="001B69DB" w:rsidRDefault="001B69DB" w:rsidP="00B359E4">
            <w:pPr>
              <w:pStyle w:val="Heading4"/>
            </w:pPr>
            <w:r w:rsidRPr="001B69DB">
              <w:t xml:space="preserve">ITC GRAND MARATHA 5 START Luxury Hotel </w:t>
            </w:r>
            <w:r>
              <w:t>–</w:t>
            </w:r>
            <w:r w:rsidRPr="001B69DB">
              <w:t xml:space="preserve"> Mumbai</w:t>
            </w:r>
          </w:p>
          <w:p w14:paraId="44E06DEE" w14:textId="0017FE65" w:rsidR="001B69DB" w:rsidRPr="0057446E" w:rsidRDefault="001B69DB" w:rsidP="00B359E4">
            <w:pPr>
              <w:pStyle w:val="Heading4"/>
            </w:pPr>
            <w:r w:rsidRPr="001B69DB">
              <w:t>Commi-1</w:t>
            </w:r>
            <w:r>
              <w:t xml:space="preserve"> – Contractor: </w:t>
            </w:r>
            <w:r w:rsidRPr="0057446E">
              <w:t>2009 - 201</w:t>
            </w:r>
            <w:r w:rsidR="00811398" w:rsidRPr="0057446E">
              <w:t>2</w:t>
            </w:r>
          </w:p>
          <w:p w14:paraId="70912A91" w14:textId="6BDA0683" w:rsidR="00036450" w:rsidRPr="00DE52E7" w:rsidRDefault="00036450" w:rsidP="00B359E4">
            <w:pPr>
              <w:pStyle w:val="Heading4"/>
              <w:rPr>
                <w:b w:val="0"/>
                <w:bCs/>
              </w:rPr>
            </w:pPr>
          </w:p>
          <w:p w14:paraId="459A32B1" w14:textId="326F8C21" w:rsidR="0088637B" w:rsidRPr="00DE52E7" w:rsidRDefault="0088637B" w:rsidP="0088637B">
            <w:pPr>
              <w:rPr>
                <w:bCs/>
              </w:rPr>
            </w:pPr>
            <w:r w:rsidRPr="00DE52E7">
              <w:rPr>
                <w:bCs/>
              </w:rPr>
              <w:t xml:space="preserve">       -     </w:t>
            </w:r>
            <w:r w:rsidRPr="00DE52E7">
              <w:rPr>
                <w:bCs/>
              </w:rPr>
              <w:t xml:space="preserve">Assisted in managing kitchen operations, contributing to a </w:t>
            </w:r>
            <w:r w:rsidR="003E3773" w:rsidRPr="00DE52E7">
              <w:rPr>
                <w:bCs/>
              </w:rPr>
              <w:t>10</w:t>
            </w:r>
            <w:r w:rsidRPr="00DE52E7">
              <w:rPr>
                <w:bCs/>
              </w:rPr>
              <w:t xml:space="preserve">% </w:t>
            </w:r>
          </w:p>
          <w:p w14:paraId="7EAE8333" w14:textId="5E7F8A08" w:rsidR="0088637B" w:rsidRPr="00DE52E7" w:rsidRDefault="0088637B" w:rsidP="0088637B">
            <w:pPr>
              <w:rPr>
                <w:bCs/>
              </w:rPr>
            </w:pPr>
            <w:r w:rsidRPr="00DE52E7">
              <w:rPr>
                <w:bCs/>
              </w:rPr>
              <w:t xml:space="preserve">              </w:t>
            </w:r>
            <w:r w:rsidRPr="00DE52E7">
              <w:rPr>
                <w:bCs/>
              </w:rPr>
              <w:t xml:space="preserve">increase in diner satisfaction through improved service speed </w:t>
            </w:r>
          </w:p>
          <w:p w14:paraId="7E2D9B59" w14:textId="0BE4E19A" w:rsidR="0088637B" w:rsidRPr="00DE52E7" w:rsidRDefault="0088637B" w:rsidP="0088637B">
            <w:pPr>
              <w:rPr>
                <w:bCs/>
              </w:rPr>
            </w:pPr>
            <w:r w:rsidRPr="00DE52E7">
              <w:rPr>
                <w:bCs/>
              </w:rPr>
              <w:t xml:space="preserve">              </w:t>
            </w:r>
            <w:r w:rsidRPr="00DE52E7">
              <w:rPr>
                <w:bCs/>
              </w:rPr>
              <w:t>and quality</w:t>
            </w:r>
          </w:p>
          <w:p w14:paraId="4B805E64" w14:textId="6E3E3330" w:rsidR="0088637B" w:rsidRPr="00DE52E7" w:rsidRDefault="0088637B" w:rsidP="0088637B">
            <w:pPr>
              <w:rPr>
                <w:bCs/>
              </w:rPr>
            </w:pPr>
            <w:r w:rsidRPr="00DE52E7">
              <w:rPr>
                <w:bCs/>
              </w:rPr>
              <w:t xml:space="preserve">       -      </w:t>
            </w:r>
            <w:r w:rsidRPr="00DE52E7">
              <w:rPr>
                <w:bCs/>
              </w:rPr>
              <w:t xml:space="preserve">Managed inventory and procurement, reducing food waste by </w:t>
            </w:r>
          </w:p>
          <w:p w14:paraId="36AD974D" w14:textId="497C410A" w:rsidR="0088637B" w:rsidRPr="00DE52E7" w:rsidRDefault="0088637B" w:rsidP="0088637B">
            <w:pPr>
              <w:rPr>
                <w:bCs/>
              </w:rPr>
            </w:pPr>
            <w:r w:rsidRPr="00DE52E7">
              <w:rPr>
                <w:bCs/>
              </w:rPr>
              <w:t xml:space="preserve">              </w:t>
            </w:r>
            <w:r w:rsidR="003E3773" w:rsidRPr="00DE52E7">
              <w:rPr>
                <w:bCs/>
              </w:rPr>
              <w:t>3</w:t>
            </w:r>
            <w:r w:rsidRPr="00DE52E7">
              <w:rPr>
                <w:bCs/>
              </w:rPr>
              <w:t>%</w:t>
            </w:r>
          </w:p>
          <w:p w14:paraId="0172A05A" w14:textId="4C4CE486" w:rsidR="00036450" w:rsidRPr="00DE52E7" w:rsidRDefault="0088637B" w:rsidP="0088637B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DE52E7">
              <w:rPr>
                <w:bCs/>
              </w:rPr>
              <w:t>Provide exceptional guest experience by managing high standards of plate presentation and recipe fidelity</w:t>
            </w:r>
          </w:p>
          <w:p w14:paraId="257E5797" w14:textId="77777777" w:rsidR="004D3011" w:rsidRPr="00DE52E7" w:rsidRDefault="004D3011" w:rsidP="00036450">
            <w:pPr>
              <w:rPr>
                <w:bCs/>
              </w:rPr>
            </w:pPr>
          </w:p>
          <w:p w14:paraId="4D2B4CFB" w14:textId="77777777" w:rsidR="0027151D" w:rsidRPr="0057446E" w:rsidRDefault="0027151D" w:rsidP="00036450">
            <w:pPr>
              <w:rPr>
                <w:b/>
              </w:rPr>
            </w:pPr>
          </w:p>
          <w:p w14:paraId="20691A07" w14:textId="77777777" w:rsidR="00AE3BC9" w:rsidRDefault="00AE3BC9" w:rsidP="00AE3BC9">
            <w:pPr>
              <w:pStyle w:val="Heading4"/>
            </w:pPr>
            <w:r w:rsidRPr="00AE3BC9">
              <w:t xml:space="preserve">Hyatt Regency – 5 Start Luxury Hotel - Mumbai </w:t>
            </w:r>
          </w:p>
          <w:p w14:paraId="5940FA19" w14:textId="04E91D78" w:rsidR="004D3011" w:rsidRPr="0057446E" w:rsidRDefault="00AE3BC9" w:rsidP="00461745">
            <w:pPr>
              <w:pStyle w:val="Heading4"/>
            </w:pPr>
            <w:r w:rsidRPr="00AE3BC9">
              <w:t>Commi-1</w:t>
            </w:r>
            <w:r>
              <w:t xml:space="preserve"> – Contractor: </w:t>
            </w:r>
            <w:r w:rsidRPr="0057446E">
              <w:t>20</w:t>
            </w:r>
            <w:r w:rsidR="00461745" w:rsidRPr="0057446E">
              <w:t>12-2014</w:t>
            </w:r>
          </w:p>
          <w:p w14:paraId="1C2698FD" w14:textId="77777777" w:rsidR="003231E8" w:rsidRPr="00DE52E7" w:rsidRDefault="003231E8" w:rsidP="003231E8">
            <w:pPr>
              <w:rPr>
                <w:bCs/>
              </w:rPr>
            </w:pPr>
            <w:r w:rsidRPr="0057446E">
              <w:rPr>
                <w:b/>
              </w:rPr>
              <w:t xml:space="preserve">     </w:t>
            </w:r>
          </w:p>
          <w:p w14:paraId="600ECCD1" w14:textId="205F57BF" w:rsidR="003231E8" w:rsidRPr="00DE52E7" w:rsidRDefault="003231E8" w:rsidP="003231E8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DE52E7">
              <w:rPr>
                <w:bCs/>
              </w:rPr>
              <w:t xml:space="preserve">Assisted with development of special events menus for </w:t>
            </w:r>
            <w:r w:rsidRPr="00DE52E7">
              <w:rPr>
                <w:bCs/>
              </w:rPr>
              <w:t xml:space="preserve"> </w:t>
            </w:r>
          </w:p>
          <w:p w14:paraId="3E5DB3C6" w14:textId="2336E45A" w:rsidR="003231E8" w:rsidRPr="00DE52E7" w:rsidRDefault="003231E8" w:rsidP="003231E8">
            <w:pPr>
              <w:rPr>
                <w:bCs/>
              </w:rPr>
            </w:pPr>
            <w:r w:rsidRPr="00DE52E7">
              <w:rPr>
                <w:bCs/>
              </w:rPr>
              <w:t xml:space="preserve">              </w:t>
            </w:r>
            <w:r w:rsidRPr="00DE52E7">
              <w:rPr>
                <w:bCs/>
              </w:rPr>
              <w:t xml:space="preserve">volumed guests to meet all establishments needs and maintain </w:t>
            </w:r>
            <w:r w:rsidRPr="00DE52E7">
              <w:rPr>
                <w:bCs/>
              </w:rPr>
              <w:t xml:space="preserve">               </w:t>
            </w:r>
          </w:p>
          <w:p w14:paraId="52A52A26" w14:textId="0BE30BAB" w:rsidR="003231E8" w:rsidRPr="00DE52E7" w:rsidRDefault="003231E8" w:rsidP="003231E8">
            <w:pPr>
              <w:rPr>
                <w:bCs/>
              </w:rPr>
            </w:pPr>
            <w:r w:rsidRPr="00DE52E7">
              <w:rPr>
                <w:bCs/>
              </w:rPr>
              <w:t xml:space="preserve">              </w:t>
            </w:r>
            <w:r w:rsidRPr="00DE52E7">
              <w:rPr>
                <w:bCs/>
              </w:rPr>
              <w:t>strong customer level</w:t>
            </w:r>
          </w:p>
          <w:p w14:paraId="254EC448" w14:textId="01F9F2DC" w:rsidR="003231E8" w:rsidRPr="00DE52E7" w:rsidRDefault="003231E8" w:rsidP="003231E8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DE52E7">
              <w:rPr>
                <w:bCs/>
              </w:rPr>
              <w:t xml:space="preserve">Regular kitchen helper activities with attractive flair to meet strict restaurant standards and maintain stellar including     </w:t>
            </w:r>
          </w:p>
          <w:p w14:paraId="59CCB4C7" w14:textId="6C7A19A6" w:rsidR="003231E8" w:rsidRPr="00DE52E7" w:rsidRDefault="003231E8" w:rsidP="003231E8">
            <w:pPr>
              <w:rPr>
                <w:bCs/>
              </w:rPr>
            </w:pPr>
            <w:r w:rsidRPr="00DE52E7">
              <w:rPr>
                <w:bCs/>
              </w:rPr>
              <w:t xml:space="preserve">  </w:t>
            </w:r>
            <w:r w:rsidRPr="00DE52E7">
              <w:rPr>
                <w:bCs/>
              </w:rPr>
              <w:t xml:space="preserve">    </w:t>
            </w:r>
            <w:r w:rsidRPr="00DE52E7">
              <w:rPr>
                <w:bCs/>
              </w:rPr>
              <w:t xml:space="preserve">        Recipes and menu planning</w:t>
            </w:r>
          </w:p>
          <w:p w14:paraId="1D402018" w14:textId="6F06D6AB" w:rsidR="003231E8" w:rsidRPr="00DE52E7" w:rsidRDefault="003231E8" w:rsidP="003231E8">
            <w:pPr>
              <w:rPr>
                <w:bCs/>
              </w:rPr>
            </w:pPr>
            <w:r w:rsidRPr="00DE52E7">
              <w:rPr>
                <w:bCs/>
              </w:rPr>
              <w:t xml:space="preserve">                        </w:t>
            </w:r>
            <w:r w:rsidR="00D365E2" w:rsidRPr="00DE52E7">
              <w:rPr>
                <w:bCs/>
              </w:rPr>
              <w:t>&gt;</w:t>
            </w:r>
            <w:r w:rsidRPr="00DE52E7">
              <w:rPr>
                <w:bCs/>
              </w:rPr>
              <w:t xml:space="preserve"> Signature dish creation</w:t>
            </w:r>
          </w:p>
          <w:p w14:paraId="2CC76CB9" w14:textId="0C50C563" w:rsidR="004D3011" w:rsidRPr="00DE52E7" w:rsidRDefault="003231E8" w:rsidP="003231E8">
            <w:pPr>
              <w:rPr>
                <w:bCs/>
              </w:rPr>
            </w:pPr>
            <w:r w:rsidRPr="00DE52E7">
              <w:rPr>
                <w:bCs/>
              </w:rPr>
              <w:t xml:space="preserve">                        </w:t>
            </w:r>
            <w:r w:rsidR="00D365E2" w:rsidRPr="00DE52E7">
              <w:rPr>
                <w:bCs/>
              </w:rPr>
              <w:t xml:space="preserve">&gt; </w:t>
            </w:r>
            <w:r w:rsidRPr="00DE52E7">
              <w:rPr>
                <w:bCs/>
              </w:rPr>
              <w:t>Fine-dining expertise</w:t>
            </w:r>
            <w:r w:rsidR="00036450" w:rsidRPr="00DE52E7">
              <w:rPr>
                <w:bCs/>
              </w:rPr>
              <w:t xml:space="preserve"> </w:t>
            </w:r>
          </w:p>
          <w:p w14:paraId="79A2AE4D" w14:textId="77777777" w:rsidR="004D3011" w:rsidRPr="0057446E" w:rsidRDefault="004D3011" w:rsidP="00036450">
            <w:pPr>
              <w:rPr>
                <w:b/>
              </w:rPr>
            </w:pPr>
          </w:p>
          <w:p w14:paraId="7105A98B" w14:textId="7683ABD7" w:rsidR="004D3011" w:rsidRDefault="007B6BFB" w:rsidP="00B359E4">
            <w:pPr>
              <w:pStyle w:val="Heading4"/>
            </w:pPr>
            <w:r>
              <w:t>JW Marriott</w:t>
            </w:r>
            <w:r w:rsidRPr="004D3011">
              <w:t xml:space="preserve"> -</w:t>
            </w:r>
            <w:r>
              <w:t xml:space="preserve"> Mumbai</w:t>
            </w:r>
          </w:p>
          <w:p w14:paraId="01463728" w14:textId="4F9C7ED7" w:rsidR="004D3011" w:rsidRPr="0057446E" w:rsidRDefault="007B6BFB" w:rsidP="00B359E4">
            <w:pPr>
              <w:pStyle w:val="Date"/>
              <w:rPr>
                <w:b/>
              </w:rPr>
            </w:pPr>
            <w:r w:rsidRPr="0057446E">
              <w:rPr>
                <w:b/>
              </w:rPr>
              <w:t>Commi-1/Kitchen Helper Contractor: 2014 - 2017</w:t>
            </w:r>
          </w:p>
          <w:p w14:paraId="1E2A77D7" w14:textId="22BF0FE7" w:rsidR="004026DF" w:rsidRPr="0057446E" w:rsidRDefault="00D9694B" w:rsidP="004A6D16">
            <w:pPr>
              <w:rPr>
                <w:b/>
              </w:rPr>
            </w:pPr>
            <w:r w:rsidRPr="0057446E">
              <w:rPr>
                <w:b/>
              </w:rPr>
              <w:t xml:space="preserve"> </w:t>
            </w:r>
          </w:p>
          <w:p w14:paraId="0845A9EB" w14:textId="78AA89CF" w:rsidR="00D9694B" w:rsidRPr="00DE52E7" w:rsidRDefault="00983E5A" w:rsidP="00D9694B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DE52E7">
              <w:rPr>
                <w:bCs/>
              </w:rPr>
              <w:t>Work in all areas of restaurant under the supervision of the executive chef</w:t>
            </w:r>
          </w:p>
          <w:p w14:paraId="609A6F4D" w14:textId="0E83AA64" w:rsidR="00983E5A" w:rsidRPr="00DE52E7" w:rsidRDefault="008516A3" w:rsidP="00D9694B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DE52E7">
              <w:rPr>
                <w:bCs/>
              </w:rPr>
              <w:t>Helped to prepare the kitchen for nightly service</w:t>
            </w:r>
          </w:p>
          <w:p w14:paraId="014D2F8B" w14:textId="7C21097C" w:rsidR="008516A3" w:rsidRPr="00DE52E7" w:rsidRDefault="008516A3" w:rsidP="00D9694B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DE52E7">
              <w:rPr>
                <w:bCs/>
              </w:rPr>
              <w:t>Managing food preparation</w:t>
            </w:r>
            <w:r w:rsidR="00113B4B" w:rsidRPr="00DE52E7">
              <w:rPr>
                <w:bCs/>
              </w:rPr>
              <w:t xml:space="preserve"> on</w:t>
            </w:r>
            <w:r w:rsidRPr="00DE52E7">
              <w:rPr>
                <w:bCs/>
              </w:rPr>
              <w:t xml:space="preserve"> big events and oversee guest satisfaction </w:t>
            </w:r>
          </w:p>
          <w:p w14:paraId="0C9EE2F1" w14:textId="2FF120F8" w:rsidR="004C28DF" w:rsidRPr="00DE52E7" w:rsidRDefault="004C28DF" w:rsidP="00D9694B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DE52E7">
              <w:rPr>
                <w:bCs/>
              </w:rPr>
              <w:t>Aware of 5 start kitchen maintenance procedures regards to cleanliness, food storage and computer logging</w:t>
            </w:r>
          </w:p>
          <w:p w14:paraId="67E3F3A0" w14:textId="77777777" w:rsidR="004C28DF" w:rsidRPr="00DE52E7" w:rsidRDefault="004C28DF" w:rsidP="00497920">
            <w:pPr>
              <w:ind w:left="345"/>
              <w:rPr>
                <w:bCs/>
              </w:rPr>
            </w:pPr>
          </w:p>
          <w:p w14:paraId="795C7D02" w14:textId="77777777" w:rsidR="00497920" w:rsidRPr="0057446E" w:rsidRDefault="00497920" w:rsidP="00497920">
            <w:pPr>
              <w:rPr>
                <w:b/>
              </w:rPr>
            </w:pPr>
          </w:p>
          <w:p w14:paraId="3ABEB975" w14:textId="6C27465B" w:rsidR="00497920" w:rsidRDefault="00497920" w:rsidP="00497920">
            <w:pPr>
              <w:rPr>
                <w:b/>
              </w:rPr>
            </w:pPr>
            <w:r w:rsidRPr="0057446E">
              <w:rPr>
                <w:b/>
              </w:rPr>
              <w:t>Freelancer: Goa</w:t>
            </w:r>
          </w:p>
          <w:p w14:paraId="07F091C1" w14:textId="72919927" w:rsidR="0057446E" w:rsidRPr="0057446E" w:rsidRDefault="0057446E" w:rsidP="00497920">
            <w:pPr>
              <w:rPr>
                <w:b/>
              </w:rPr>
            </w:pPr>
            <w:r>
              <w:rPr>
                <w:b/>
              </w:rPr>
              <w:t>Chef: 2018 - 2020</w:t>
            </w:r>
          </w:p>
          <w:p w14:paraId="002A4021" w14:textId="648FE831" w:rsidR="004A6D16" w:rsidRDefault="003448CD" w:rsidP="004A6D16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14:paraId="41251F47" w14:textId="734C7A64" w:rsidR="003448CD" w:rsidRPr="003448CD" w:rsidRDefault="003448CD" w:rsidP="003448CD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Preparing and cooking service meal for pupils, visitors and gusts</w:t>
            </w:r>
          </w:p>
          <w:p w14:paraId="68E6D93E" w14:textId="77777777" w:rsidR="003448CD" w:rsidRPr="003448CD" w:rsidRDefault="003448CD" w:rsidP="003448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Applying hygiene and safety regulations</w:t>
            </w:r>
          </w:p>
          <w:p w14:paraId="5FDC8535" w14:textId="77777777" w:rsidR="003448CD" w:rsidRPr="003448CD" w:rsidRDefault="003448CD" w:rsidP="003448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Assisting in stock control and procurements</w:t>
            </w:r>
          </w:p>
          <w:p w14:paraId="676AD093" w14:textId="75E6D0C1" w:rsidR="003448CD" w:rsidRPr="003448CD" w:rsidRDefault="003448CD" w:rsidP="003448C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Supervising and provisioning of all crockery, cutlery</w:t>
            </w:r>
            <w:r w:rsidR="004F67FB">
              <w:rPr>
                <w:bCs/>
              </w:rPr>
              <w:t xml:space="preserve"> and kitchenware</w:t>
            </w:r>
          </w:p>
        </w:tc>
      </w:tr>
      <w:tr w:rsidR="0088637B" w14:paraId="2EA996EC" w14:textId="77777777" w:rsidTr="001B2ABD">
        <w:tc>
          <w:tcPr>
            <w:tcW w:w="3600" w:type="dxa"/>
          </w:tcPr>
          <w:p w14:paraId="1887FFFC" w14:textId="77777777" w:rsidR="0088637B" w:rsidRDefault="0088637B" w:rsidP="00036450">
            <w:pPr>
              <w:pStyle w:val="Heading3"/>
            </w:pPr>
          </w:p>
        </w:tc>
        <w:tc>
          <w:tcPr>
            <w:tcW w:w="720" w:type="dxa"/>
          </w:tcPr>
          <w:p w14:paraId="3474282F" w14:textId="77777777" w:rsidR="0088637B" w:rsidRDefault="0088637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7367168" w14:textId="77777777" w:rsidR="0088637B" w:rsidRDefault="0088637B" w:rsidP="00036450">
            <w:pPr>
              <w:pStyle w:val="Heading2"/>
            </w:pPr>
          </w:p>
        </w:tc>
      </w:tr>
    </w:tbl>
    <w:p w14:paraId="641C179B" w14:textId="77777777" w:rsidR="00000000" w:rsidRDefault="00000000" w:rsidP="000C45FF">
      <w:pPr>
        <w:tabs>
          <w:tab w:val="left" w:pos="990"/>
        </w:tabs>
      </w:pPr>
    </w:p>
    <w:p w14:paraId="232AF9BE" w14:textId="77777777" w:rsidR="00F236EC" w:rsidRPr="00F236EC" w:rsidRDefault="00F236EC" w:rsidP="00F236EC"/>
    <w:p w14:paraId="30383C3F" w14:textId="77777777" w:rsidR="00F236EC" w:rsidRDefault="00F236EC" w:rsidP="00F236EC"/>
    <w:p w14:paraId="65579340" w14:textId="6BB8E460" w:rsidR="00F236EC" w:rsidRPr="00F236EC" w:rsidRDefault="00F236EC" w:rsidP="00F236EC">
      <w:pPr>
        <w:tabs>
          <w:tab w:val="left" w:pos="10005"/>
        </w:tabs>
      </w:pPr>
      <w:r>
        <w:tab/>
      </w:r>
    </w:p>
    <w:sectPr w:rsidR="00F236EC" w:rsidRPr="00F236EC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E8676" w14:textId="77777777" w:rsidR="00FC28E3" w:rsidRDefault="00FC28E3" w:rsidP="000C45FF">
      <w:r>
        <w:separator/>
      </w:r>
    </w:p>
  </w:endnote>
  <w:endnote w:type="continuationSeparator" w:id="0">
    <w:p w14:paraId="29DFB7E4" w14:textId="77777777" w:rsidR="00FC28E3" w:rsidRDefault="00FC28E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C4005" w14:textId="77777777" w:rsidR="00FC28E3" w:rsidRDefault="00FC28E3" w:rsidP="000C45FF">
      <w:r>
        <w:separator/>
      </w:r>
    </w:p>
  </w:footnote>
  <w:footnote w:type="continuationSeparator" w:id="0">
    <w:p w14:paraId="34D6788C" w14:textId="77777777" w:rsidR="00FC28E3" w:rsidRDefault="00FC28E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2C18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5C885D" wp14:editId="63E84EB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722CA"/>
    <w:multiLevelType w:val="hybridMultilevel"/>
    <w:tmpl w:val="7876A2C4"/>
    <w:lvl w:ilvl="0" w:tplc="A0F2E6D8">
      <w:start w:val="2009"/>
      <w:numFmt w:val="bullet"/>
      <w:lvlText w:val="-"/>
      <w:lvlJc w:val="left"/>
      <w:pPr>
        <w:ind w:left="705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3252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DF"/>
    <w:rsid w:val="0003546C"/>
    <w:rsid w:val="00036450"/>
    <w:rsid w:val="00094499"/>
    <w:rsid w:val="000C45FF"/>
    <w:rsid w:val="000E3FD1"/>
    <w:rsid w:val="00107D19"/>
    <w:rsid w:val="00112054"/>
    <w:rsid w:val="00113B4B"/>
    <w:rsid w:val="001317D8"/>
    <w:rsid w:val="001525E1"/>
    <w:rsid w:val="00180329"/>
    <w:rsid w:val="0019001F"/>
    <w:rsid w:val="001A74A5"/>
    <w:rsid w:val="001B2ABD"/>
    <w:rsid w:val="001B69DB"/>
    <w:rsid w:val="001E0391"/>
    <w:rsid w:val="001E1759"/>
    <w:rsid w:val="001F1ECC"/>
    <w:rsid w:val="001F5EEA"/>
    <w:rsid w:val="002400EB"/>
    <w:rsid w:val="00256CF7"/>
    <w:rsid w:val="0027151D"/>
    <w:rsid w:val="00281FD5"/>
    <w:rsid w:val="002F546A"/>
    <w:rsid w:val="0030481B"/>
    <w:rsid w:val="00305E33"/>
    <w:rsid w:val="003156FC"/>
    <w:rsid w:val="003231E8"/>
    <w:rsid w:val="003254B5"/>
    <w:rsid w:val="003448CD"/>
    <w:rsid w:val="0037121F"/>
    <w:rsid w:val="003910D8"/>
    <w:rsid w:val="003A6B7D"/>
    <w:rsid w:val="003B06CA"/>
    <w:rsid w:val="003E3773"/>
    <w:rsid w:val="003E51E5"/>
    <w:rsid w:val="004026DF"/>
    <w:rsid w:val="004071FC"/>
    <w:rsid w:val="00445947"/>
    <w:rsid w:val="00461745"/>
    <w:rsid w:val="004813B3"/>
    <w:rsid w:val="00496591"/>
    <w:rsid w:val="00497920"/>
    <w:rsid w:val="004A587C"/>
    <w:rsid w:val="004A6D16"/>
    <w:rsid w:val="004C28DF"/>
    <w:rsid w:val="004C63E4"/>
    <w:rsid w:val="004D3011"/>
    <w:rsid w:val="004F67FB"/>
    <w:rsid w:val="005262AC"/>
    <w:rsid w:val="0057446E"/>
    <w:rsid w:val="005E39D5"/>
    <w:rsid w:val="00600670"/>
    <w:rsid w:val="0062123A"/>
    <w:rsid w:val="00646E75"/>
    <w:rsid w:val="006771D0"/>
    <w:rsid w:val="00707E75"/>
    <w:rsid w:val="00715FCB"/>
    <w:rsid w:val="00743101"/>
    <w:rsid w:val="00755488"/>
    <w:rsid w:val="00764C9F"/>
    <w:rsid w:val="007775E1"/>
    <w:rsid w:val="007867A0"/>
    <w:rsid w:val="007927F5"/>
    <w:rsid w:val="007B6BFB"/>
    <w:rsid w:val="00802CA0"/>
    <w:rsid w:val="00811398"/>
    <w:rsid w:val="008516A3"/>
    <w:rsid w:val="0088637B"/>
    <w:rsid w:val="008F1629"/>
    <w:rsid w:val="009260CD"/>
    <w:rsid w:val="00940A66"/>
    <w:rsid w:val="00952C25"/>
    <w:rsid w:val="0097269A"/>
    <w:rsid w:val="00983E5A"/>
    <w:rsid w:val="00A2118D"/>
    <w:rsid w:val="00AD0A50"/>
    <w:rsid w:val="00AD76E2"/>
    <w:rsid w:val="00AE3BC9"/>
    <w:rsid w:val="00B20152"/>
    <w:rsid w:val="00B359E4"/>
    <w:rsid w:val="00B57D98"/>
    <w:rsid w:val="00B70850"/>
    <w:rsid w:val="00BD0F04"/>
    <w:rsid w:val="00BF66A4"/>
    <w:rsid w:val="00C066B6"/>
    <w:rsid w:val="00C37BA1"/>
    <w:rsid w:val="00C4674C"/>
    <w:rsid w:val="00C506CF"/>
    <w:rsid w:val="00C72BED"/>
    <w:rsid w:val="00C9578B"/>
    <w:rsid w:val="00CB0055"/>
    <w:rsid w:val="00D13B2B"/>
    <w:rsid w:val="00D2522B"/>
    <w:rsid w:val="00D365E2"/>
    <w:rsid w:val="00D422DE"/>
    <w:rsid w:val="00D5459D"/>
    <w:rsid w:val="00D9694B"/>
    <w:rsid w:val="00DA1F4D"/>
    <w:rsid w:val="00DD172A"/>
    <w:rsid w:val="00DE52E7"/>
    <w:rsid w:val="00E25A26"/>
    <w:rsid w:val="00E4381A"/>
    <w:rsid w:val="00E55D74"/>
    <w:rsid w:val="00E977F8"/>
    <w:rsid w:val="00F236EC"/>
    <w:rsid w:val="00F60274"/>
    <w:rsid w:val="00F77FB9"/>
    <w:rsid w:val="00FB068F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F211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8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affarkh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51712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9F6128768849EDB71DF223F2675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864E-8F27-4FE5-92B0-48F27E32D107}"/>
      </w:docPartPr>
      <w:docPartBody>
        <w:p w:rsidR="00000000" w:rsidRDefault="00000000">
          <w:pPr>
            <w:pStyle w:val="BD9F6128768849EDB71DF223F26750EE"/>
          </w:pPr>
          <w:r w:rsidRPr="00D5459D">
            <w:t>Profile</w:t>
          </w:r>
        </w:p>
      </w:docPartBody>
    </w:docPart>
    <w:docPart>
      <w:docPartPr>
        <w:name w:val="600838B94D9D476FBDC5E938FA0B2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711B1-EA74-494F-A36F-3533B3666340}"/>
      </w:docPartPr>
      <w:docPartBody>
        <w:p w:rsidR="00000000" w:rsidRDefault="00000000">
          <w:pPr>
            <w:pStyle w:val="600838B94D9D476FBDC5E938FA0B24A6"/>
          </w:pPr>
          <w:r w:rsidRPr="00CB0055">
            <w:t>Contact</w:t>
          </w:r>
        </w:p>
      </w:docPartBody>
    </w:docPart>
    <w:docPart>
      <w:docPartPr>
        <w:name w:val="744BCDABB6D747CFAB5F235593D8E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358D1-C1DB-4217-A93E-A1FB27FDBE7F}"/>
      </w:docPartPr>
      <w:docPartBody>
        <w:p w:rsidR="00000000" w:rsidRDefault="00000000">
          <w:pPr>
            <w:pStyle w:val="744BCDABB6D747CFAB5F235593D8E4AA"/>
          </w:pPr>
          <w:r w:rsidRPr="004D3011">
            <w:t>PHONE:</w:t>
          </w:r>
        </w:p>
      </w:docPartBody>
    </w:docPart>
    <w:docPart>
      <w:docPartPr>
        <w:name w:val="176320CB4A844D578B1788CDAF2E6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8FE3-EF72-4C45-A518-C432239311FD}"/>
      </w:docPartPr>
      <w:docPartBody>
        <w:p w:rsidR="00000000" w:rsidRDefault="00000000">
          <w:pPr>
            <w:pStyle w:val="176320CB4A844D578B1788CDAF2E6686"/>
          </w:pPr>
          <w:r w:rsidRPr="004D3011">
            <w:t>WEBSITE:</w:t>
          </w:r>
        </w:p>
      </w:docPartBody>
    </w:docPart>
    <w:docPart>
      <w:docPartPr>
        <w:name w:val="8FF62E4FDFB0445B8AD9C9E438A2A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9C79-FF81-4D1E-A04E-183A0E54E8B5}"/>
      </w:docPartPr>
      <w:docPartBody>
        <w:p w:rsidR="00000000" w:rsidRDefault="00000000">
          <w:pPr>
            <w:pStyle w:val="8FF62E4FDFB0445B8AD9C9E438A2A287"/>
          </w:pPr>
          <w:r w:rsidRPr="004D3011">
            <w:t>EMAIL:</w:t>
          </w:r>
        </w:p>
      </w:docPartBody>
    </w:docPart>
    <w:docPart>
      <w:docPartPr>
        <w:name w:val="32DE6D6BFE3B4F4DAF1240C51B09F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2D893-6A5D-4A5B-B382-9A2F5B4D78EF}"/>
      </w:docPartPr>
      <w:docPartBody>
        <w:p w:rsidR="00000000" w:rsidRDefault="00000000">
          <w:pPr>
            <w:pStyle w:val="32DE6D6BFE3B4F4DAF1240C51B09FE9B"/>
          </w:pPr>
          <w:r w:rsidRPr="00CB0055">
            <w:t>Hobbies</w:t>
          </w:r>
        </w:p>
      </w:docPartBody>
    </w:docPart>
    <w:docPart>
      <w:docPartPr>
        <w:name w:val="E2BEE9558BE44AD9B24F5DB55E6BE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91E32-1314-4391-9060-D5F1A22A0742}"/>
      </w:docPartPr>
      <w:docPartBody>
        <w:p w:rsidR="00000000" w:rsidRDefault="00000000">
          <w:pPr>
            <w:pStyle w:val="E2BEE9558BE44AD9B24F5DB55E6BE26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E5"/>
    <w:rsid w:val="00305E33"/>
    <w:rsid w:val="0058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DC6581F36C4417B7CAA49E772B0166">
    <w:name w:val="B8DC6581F36C4417B7CAA49E772B0166"/>
  </w:style>
  <w:style w:type="paragraph" w:customStyle="1" w:styleId="E2935707BBD6478DBFD1EF062D8108B0">
    <w:name w:val="E2935707BBD6478DBFD1EF062D8108B0"/>
  </w:style>
  <w:style w:type="paragraph" w:customStyle="1" w:styleId="BD9F6128768849EDB71DF223F26750EE">
    <w:name w:val="BD9F6128768849EDB71DF223F26750EE"/>
  </w:style>
  <w:style w:type="paragraph" w:customStyle="1" w:styleId="3DF4157749CB4BD5BB55DE54E638FE0B">
    <w:name w:val="3DF4157749CB4BD5BB55DE54E638FE0B"/>
  </w:style>
  <w:style w:type="paragraph" w:customStyle="1" w:styleId="600838B94D9D476FBDC5E938FA0B24A6">
    <w:name w:val="600838B94D9D476FBDC5E938FA0B24A6"/>
  </w:style>
  <w:style w:type="paragraph" w:customStyle="1" w:styleId="744BCDABB6D747CFAB5F235593D8E4AA">
    <w:name w:val="744BCDABB6D747CFAB5F235593D8E4AA"/>
  </w:style>
  <w:style w:type="paragraph" w:customStyle="1" w:styleId="6E6F4098DFF04793B650C1FE12B5B9A0">
    <w:name w:val="6E6F4098DFF04793B650C1FE12B5B9A0"/>
  </w:style>
  <w:style w:type="paragraph" w:customStyle="1" w:styleId="176320CB4A844D578B1788CDAF2E6686">
    <w:name w:val="176320CB4A844D578B1788CDAF2E6686"/>
  </w:style>
  <w:style w:type="paragraph" w:customStyle="1" w:styleId="5D8E3FFD95F84F668800004FCCDABA57">
    <w:name w:val="5D8E3FFD95F84F668800004FCCDABA57"/>
  </w:style>
  <w:style w:type="paragraph" w:customStyle="1" w:styleId="8FF62E4FDFB0445B8AD9C9E438A2A287">
    <w:name w:val="8FF62E4FDFB0445B8AD9C9E438A2A287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E9A6398D394849FAB58BA61A20E2775B">
    <w:name w:val="E9A6398D394849FAB58BA61A20E2775B"/>
  </w:style>
  <w:style w:type="paragraph" w:customStyle="1" w:styleId="32DE6D6BFE3B4F4DAF1240C51B09FE9B">
    <w:name w:val="32DE6D6BFE3B4F4DAF1240C51B09FE9B"/>
  </w:style>
  <w:style w:type="paragraph" w:customStyle="1" w:styleId="A8DE63E06B16471BB83D8179D0446417">
    <w:name w:val="A8DE63E06B16471BB83D8179D0446417"/>
  </w:style>
  <w:style w:type="paragraph" w:customStyle="1" w:styleId="70A50641FED4471F941A36C277AAA0B8">
    <w:name w:val="70A50641FED4471F941A36C277AAA0B8"/>
  </w:style>
  <w:style w:type="paragraph" w:customStyle="1" w:styleId="0B21AD15A3E94C32B0ADEFE0CA58AAD4">
    <w:name w:val="0B21AD15A3E94C32B0ADEFE0CA58AAD4"/>
  </w:style>
  <w:style w:type="paragraph" w:customStyle="1" w:styleId="D674CA1276814F7EB795F44B62C8CA99">
    <w:name w:val="D674CA1276814F7EB795F44B62C8CA99"/>
  </w:style>
  <w:style w:type="paragraph" w:customStyle="1" w:styleId="125C50D0450C42D0899DD1B0FA463536">
    <w:name w:val="125C50D0450C42D0899DD1B0FA463536"/>
  </w:style>
  <w:style w:type="paragraph" w:customStyle="1" w:styleId="EB2803C8CCA946738A64933A66589030">
    <w:name w:val="EB2803C8CCA946738A64933A66589030"/>
  </w:style>
  <w:style w:type="paragraph" w:customStyle="1" w:styleId="9E0479166CBD47358994B3D64E5E27BC">
    <w:name w:val="9E0479166CBD47358994B3D64E5E27BC"/>
  </w:style>
  <w:style w:type="paragraph" w:customStyle="1" w:styleId="EB0D2A2DDF074F10A371F0788D15B406">
    <w:name w:val="EB0D2A2DDF074F10A371F0788D15B406"/>
  </w:style>
  <w:style w:type="paragraph" w:customStyle="1" w:styleId="2AC09E47C6934BDDAAD4CEDDD0D5E4A4">
    <w:name w:val="2AC09E47C6934BDDAAD4CEDDD0D5E4A4"/>
  </w:style>
  <w:style w:type="paragraph" w:customStyle="1" w:styleId="410084094082478D974206D00004EBAD">
    <w:name w:val="410084094082478D974206D00004EBAD"/>
  </w:style>
  <w:style w:type="paragraph" w:customStyle="1" w:styleId="9F371507B0BC4C4395B5B770E72CD685">
    <w:name w:val="9F371507B0BC4C4395B5B770E72CD685"/>
  </w:style>
  <w:style w:type="paragraph" w:customStyle="1" w:styleId="6BE58041AFD34B3DA4703A6A1B170E93">
    <w:name w:val="6BE58041AFD34B3DA4703A6A1B170E93"/>
  </w:style>
  <w:style w:type="paragraph" w:customStyle="1" w:styleId="E2BEE9558BE44AD9B24F5DB55E6BE261">
    <w:name w:val="E2BEE9558BE44AD9B24F5DB55E6BE261"/>
  </w:style>
  <w:style w:type="paragraph" w:customStyle="1" w:styleId="8C56F889023643DC83D663F814D611B0">
    <w:name w:val="8C56F889023643DC83D663F814D611B0"/>
  </w:style>
  <w:style w:type="paragraph" w:customStyle="1" w:styleId="24411498DBA348BDAFB62373EDDD9C9F">
    <w:name w:val="24411498DBA348BDAFB62373EDDD9C9F"/>
  </w:style>
  <w:style w:type="paragraph" w:customStyle="1" w:styleId="0B135038222B425AA7D0462FAF3ADBAA">
    <w:name w:val="0B135038222B425AA7D0462FAF3ADBAA"/>
  </w:style>
  <w:style w:type="paragraph" w:customStyle="1" w:styleId="A71EBB6139B44627AF76F58D8ABF21C9">
    <w:name w:val="A71EBB6139B44627AF76F58D8ABF21C9"/>
  </w:style>
  <w:style w:type="paragraph" w:customStyle="1" w:styleId="2E36FBB86991499FB5ED6FB0B6614659">
    <w:name w:val="2E36FBB86991499FB5ED6FB0B6614659"/>
  </w:style>
  <w:style w:type="paragraph" w:customStyle="1" w:styleId="1B4E9CA6CFE24DAF8BF66AFDEFB39F44">
    <w:name w:val="1B4E9CA6CFE24DAF8BF66AFDEFB39F44"/>
  </w:style>
  <w:style w:type="paragraph" w:customStyle="1" w:styleId="88C0A2E0800746228FFDEEAE55713413">
    <w:name w:val="88C0A2E0800746228FFDEEAE55713413"/>
  </w:style>
  <w:style w:type="paragraph" w:customStyle="1" w:styleId="DDCE12328FD44D4CBD231C94694D8FB5">
    <w:name w:val="DDCE12328FD44D4CBD231C94694D8FB5"/>
  </w:style>
  <w:style w:type="paragraph" w:customStyle="1" w:styleId="554FB67D8712474D8B677B1065E0D33C">
    <w:name w:val="554FB67D8712474D8B677B1065E0D33C"/>
  </w:style>
  <w:style w:type="paragraph" w:customStyle="1" w:styleId="889869207A694424BE0A8231E16DBE02">
    <w:name w:val="889869207A694424BE0A8231E16DBE02"/>
  </w:style>
  <w:style w:type="paragraph" w:customStyle="1" w:styleId="DFD5D34852A94E6DAB63F8798C217FAC">
    <w:name w:val="DFD5D34852A94E6DAB63F8798C217FAC"/>
  </w:style>
  <w:style w:type="paragraph" w:customStyle="1" w:styleId="52EBAC9607814386B877DADA802C38A2">
    <w:name w:val="52EBAC9607814386B877DADA802C38A2"/>
  </w:style>
  <w:style w:type="paragraph" w:customStyle="1" w:styleId="64B789FE2D5844618D8F61662F0B1A81">
    <w:name w:val="64B789FE2D5844618D8F61662F0B1A81"/>
  </w:style>
  <w:style w:type="paragraph" w:customStyle="1" w:styleId="B168465F6C02432ABBF2CFD55EB4E896">
    <w:name w:val="B168465F6C02432ABBF2CFD55EB4E896"/>
  </w:style>
  <w:style w:type="paragraph" w:customStyle="1" w:styleId="CBE02976C3E149F4B02DE46BB2512CB1">
    <w:name w:val="CBE02976C3E149F4B02DE46BB2512C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8F862B7DAA8048849D151A9FF8A7678A">
    <w:name w:val="8F862B7DAA8048849D151A9FF8A76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2024-12-28T11:01:00Z</dcterms:created>
  <dcterms:modified xsi:type="dcterms:W3CDTF">2024-12-28T11:01:00Z</dcterms:modified>
</cp:coreProperties>
</file>